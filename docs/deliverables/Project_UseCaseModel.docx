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E850" w14:textId="127ECC82" w:rsidR="008C4393" w:rsidRPr="00D047E9" w:rsidRDefault="002C2FC0">
      <w:pPr>
        <w:pStyle w:val="Title"/>
        <w:jc w:val="right"/>
        <w:rPr>
          <w:rFonts w:ascii="Times New Roman" w:hAnsi="Times New Roman"/>
        </w:rPr>
      </w:pPr>
      <w:proofErr w:type="spellStart"/>
      <w:r>
        <w:t>DailyFit</w:t>
      </w:r>
      <w:proofErr w:type="spellEnd"/>
    </w:p>
    <w:p w14:paraId="22BF1A55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1861FD7B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2461FEB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74331BE" w14:textId="77777777" w:rsidR="008C4393" w:rsidRPr="00D047E9" w:rsidRDefault="008C4393" w:rsidP="00D047E9">
      <w:pPr>
        <w:pStyle w:val="InfoBlue"/>
      </w:pPr>
    </w:p>
    <w:p w14:paraId="47D828C8" w14:textId="6BBC8042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9916754" w14:textId="77777777" w:rsidR="00A0565C" w:rsidRPr="00A0565C" w:rsidRDefault="00A0565C" w:rsidP="00A0565C"/>
    <w:p w14:paraId="2B1C6BAE" w14:textId="79EB13F1"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2C2FC0">
        <w:rPr>
          <w:b/>
          <w:i/>
          <w:color w:val="C0504D"/>
          <w:sz w:val="24"/>
        </w:rPr>
        <w:t>Calculate calorie goal</w:t>
      </w:r>
    </w:p>
    <w:p w14:paraId="7C5BC77A" w14:textId="7BFFF374"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2C2FC0">
        <w:rPr>
          <w:b/>
          <w:i/>
          <w:color w:val="C0504D"/>
          <w:sz w:val="24"/>
        </w:rPr>
        <w:t>Athlete</w:t>
      </w:r>
    </w:p>
    <w:p w14:paraId="68008848" w14:textId="63A393A7" w:rsidR="006C543D" w:rsidRPr="00597873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2C2FC0">
        <w:rPr>
          <w:b/>
          <w:i/>
          <w:color w:val="C0504D"/>
          <w:sz w:val="24"/>
        </w:rPr>
        <w:t>Insert height, weight, age, body fat percentage</w:t>
      </w:r>
      <w:r w:rsidR="00A0565C">
        <w:rPr>
          <w:b/>
          <w:i/>
          <w:color w:val="C0504D"/>
          <w:sz w:val="24"/>
        </w:rPr>
        <w:t>, activity level, goal and the application will calculate your calories</w:t>
      </w:r>
    </w:p>
    <w:p w14:paraId="777920D3" w14:textId="78D5FBBA" w:rsidR="008C4393" w:rsidRDefault="00D047E9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Extensions: </w:t>
      </w:r>
      <w:r w:rsidR="00A0565C">
        <w:rPr>
          <w:b/>
          <w:i/>
          <w:color w:val="C0504D"/>
          <w:sz w:val="24"/>
        </w:rPr>
        <w:t>You can go back one step if you want to modify one of the input information</w:t>
      </w:r>
    </w:p>
    <w:p w14:paraId="1A31B9A6" w14:textId="12A4FCBE" w:rsidR="002C2FC0" w:rsidRDefault="002C2FC0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33BB3B6E" w14:textId="35E04CA4" w:rsidR="002C2FC0" w:rsidRPr="00597873" w:rsidRDefault="002C2FC0" w:rsidP="002C2FC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A0565C">
        <w:rPr>
          <w:b/>
          <w:i/>
          <w:color w:val="C0504D"/>
          <w:sz w:val="24"/>
        </w:rPr>
        <w:t>Add a meal in the diary</w:t>
      </w:r>
    </w:p>
    <w:p w14:paraId="30E3B13F" w14:textId="70BFE561" w:rsidR="002C2FC0" w:rsidRPr="00597873" w:rsidRDefault="002C2FC0" w:rsidP="002C2FC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A0565C">
        <w:rPr>
          <w:b/>
          <w:i/>
          <w:color w:val="C0504D"/>
          <w:sz w:val="24"/>
        </w:rPr>
        <w:t>Athlete</w:t>
      </w:r>
    </w:p>
    <w:p w14:paraId="2A1396E7" w14:textId="5EC57D41" w:rsidR="002C2FC0" w:rsidRPr="00597873" w:rsidRDefault="002C2FC0" w:rsidP="002C2FC0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A0565C">
        <w:rPr>
          <w:b/>
          <w:i/>
          <w:color w:val="C0504D"/>
          <w:sz w:val="24"/>
        </w:rPr>
        <w:t>Select the meal you want to add, search for the ingredients, select the quantity, add them</w:t>
      </w:r>
    </w:p>
    <w:p w14:paraId="4C90EDAA" w14:textId="25C57DD7" w:rsidR="002C2FC0" w:rsidRPr="00D047E9" w:rsidRDefault="002C2FC0" w:rsidP="002C2FC0">
      <w:pPr>
        <w:spacing w:line="240" w:lineRule="auto"/>
        <w:ind w:left="720"/>
        <w:jc w:val="both"/>
      </w:pPr>
      <w:r w:rsidRPr="00597873">
        <w:rPr>
          <w:b/>
          <w:i/>
          <w:color w:val="C0504D"/>
          <w:sz w:val="24"/>
        </w:rPr>
        <w:t xml:space="preserve">Extensions: </w:t>
      </w:r>
      <w:r w:rsidR="00A0565C">
        <w:rPr>
          <w:b/>
          <w:i/>
          <w:color w:val="C0504D"/>
          <w:sz w:val="24"/>
        </w:rPr>
        <w:t>You can go back one step and change the quantity</w:t>
      </w:r>
    </w:p>
    <w:p w14:paraId="5E80CC34" w14:textId="6EFA731D" w:rsidR="002C2FC0" w:rsidRDefault="002C2FC0" w:rsidP="0084072A">
      <w:pPr>
        <w:spacing w:line="240" w:lineRule="auto"/>
        <w:ind w:left="720"/>
        <w:jc w:val="both"/>
      </w:pPr>
    </w:p>
    <w:p w14:paraId="191F1001" w14:textId="63082199" w:rsidR="002C2FC0" w:rsidRDefault="002C2FC0" w:rsidP="0084072A">
      <w:pPr>
        <w:spacing w:line="240" w:lineRule="auto"/>
        <w:ind w:left="720"/>
        <w:jc w:val="both"/>
      </w:pPr>
    </w:p>
    <w:p w14:paraId="134E516B" w14:textId="132FF5B2" w:rsidR="002C2FC0" w:rsidRPr="00597873" w:rsidRDefault="002C2FC0" w:rsidP="002C2FC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A0565C">
        <w:rPr>
          <w:b/>
          <w:i/>
          <w:color w:val="C0504D"/>
          <w:sz w:val="24"/>
        </w:rPr>
        <w:t>Add a custom food/ingredient in the database</w:t>
      </w:r>
    </w:p>
    <w:p w14:paraId="3E963509" w14:textId="3DCC38BF" w:rsidR="002C2FC0" w:rsidRPr="00597873" w:rsidRDefault="002C2FC0" w:rsidP="002C2FC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A0565C">
        <w:rPr>
          <w:b/>
          <w:i/>
          <w:color w:val="C0504D"/>
          <w:sz w:val="24"/>
        </w:rPr>
        <w:t>Athlete</w:t>
      </w:r>
    </w:p>
    <w:p w14:paraId="237D78D5" w14:textId="4959AE2E" w:rsidR="002C2FC0" w:rsidRPr="00597873" w:rsidRDefault="002C2FC0" w:rsidP="002C2FC0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A0565C">
        <w:rPr>
          <w:b/>
          <w:i/>
          <w:color w:val="C0504D"/>
          <w:sz w:val="24"/>
        </w:rPr>
        <w:t>Insert the name of the ingredient, give details about it, add it in the database</w:t>
      </w:r>
    </w:p>
    <w:p w14:paraId="1F913FB3" w14:textId="0B95356A" w:rsidR="002C2FC0" w:rsidRPr="00D047E9" w:rsidRDefault="002C2FC0" w:rsidP="002C2FC0">
      <w:pPr>
        <w:spacing w:line="240" w:lineRule="auto"/>
        <w:ind w:left="720"/>
        <w:jc w:val="both"/>
      </w:pPr>
      <w:r w:rsidRPr="00597873">
        <w:rPr>
          <w:b/>
          <w:i/>
          <w:color w:val="C0504D"/>
          <w:sz w:val="24"/>
        </w:rPr>
        <w:t>Extensions:</w:t>
      </w:r>
      <w:r w:rsidR="00810543">
        <w:rPr>
          <w:b/>
          <w:i/>
          <w:color w:val="C0504D"/>
          <w:sz w:val="24"/>
        </w:rPr>
        <w:t xml:space="preserve"> </w:t>
      </w:r>
      <w:bookmarkStart w:id="5" w:name="_GoBack"/>
      <w:bookmarkEnd w:id="5"/>
      <w:r w:rsidR="00A0565C">
        <w:rPr>
          <w:b/>
          <w:i/>
          <w:color w:val="C0504D"/>
          <w:sz w:val="24"/>
        </w:rPr>
        <w:t>You can go back one step and modify the given information</w:t>
      </w:r>
    </w:p>
    <w:p w14:paraId="49FDE7C9" w14:textId="77777777" w:rsidR="002C2FC0" w:rsidRPr="00D047E9" w:rsidRDefault="002C2FC0" w:rsidP="0084072A">
      <w:pPr>
        <w:spacing w:line="240" w:lineRule="auto"/>
        <w:ind w:left="720"/>
        <w:jc w:val="both"/>
      </w:pPr>
    </w:p>
    <w:p w14:paraId="7CED235A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307238B2" w14:textId="1A35C507" w:rsidR="008C4393" w:rsidRDefault="008C4393" w:rsidP="00D047E9">
      <w:pPr>
        <w:pStyle w:val="InfoBlue"/>
      </w:pPr>
    </w:p>
    <w:p w14:paraId="1BD46A46" w14:textId="3EFDB2E8" w:rsidR="00A0565C" w:rsidRPr="00A0565C" w:rsidRDefault="00A0565C" w:rsidP="00A0565C">
      <w:pPr>
        <w:pStyle w:val="BodyText"/>
      </w:pPr>
      <w:r>
        <w:pict w14:anchorId="25C53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04.75pt">
            <v:imagedata r:id="rId9" o:title="Untitled"/>
          </v:shape>
        </w:pict>
      </w:r>
    </w:p>
    <w:sectPr w:rsidR="00A0565C" w:rsidRPr="00A0565C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45766" w14:textId="77777777" w:rsidR="007A3888" w:rsidRDefault="007A3888">
      <w:pPr>
        <w:spacing w:line="240" w:lineRule="auto"/>
      </w:pPr>
      <w:r>
        <w:separator/>
      </w:r>
    </w:p>
  </w:endnote>
  <w:endnote w:type="continuationSeparator" w:id="0">
    <w:p w14:paraId="7CF017B0" w14:textId="77777777" w:rsidR="007A3888" w:rsidRDefault="007A3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FB3A6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C3776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C99FB6" w14:textId="5E436C23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C2FC0">
            <w:t>Maghiar Catalina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C2FC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00E08F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5A1363BC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9E29" w14:textId="77777777" w:rsidR="007A3888" w:rsidRDefault="007A3888">
      <w:pPr>
        <w:spacing w:line="240" w:lineRule="auto"/>
      </w:pPr>
      <w:r>
        <w:separator/>
      </w:r>
    </w:p>
  </w:footnote>
  <w:footnote w:type="continuationSeparator" w:id="0">
    <w:p w14:paraId="31982684" w14:textId="77777777" w:rsidR="007A3888" w:rsidRDefault="007A3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EE06B" w14:textId="77777777" w:rsidR="008C4393" w:rsidRDefault="008C4393">
    <w:pPr>
      <w:rPr>
        <w:sz w:val="24"/>
      </w:rPr>
    </w:pPr>
  </w:p>
  <w:p w14:paraId="32145080" w14:textId="77777777" w:rsidR="008C4393" w:rsidRDefault="008C4393">
    <w:pPr>
      <w:pBdr>
        <w:top w:val="single" w:sz="6" w:space="1" w:color="auto"/>
      </w:pBdr>
      <w:rPr>
        <w:sz w:val="24"/>
      </w:rPr>
    </w:pPr>
  </w:p>
  <w:p w14:paraId="5060F9FE" w14:textId="318A115B" w:rsidR="008C4393" w:rsidRDefault="002C2FC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Maghiar Catalina</w:t>
    </w:r>
  </w:p>
  <w:p w14:paraId="336367A8" w14:textId="0E36C409" w:rsidR="0004741B" w:rsidRDefault="002C2FC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078C5E78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F10CB2E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2A741A30" w14:textId="77777777" w:rsidTr="00202C8D">
      <w:tc>
        <w:tcPr>
          <w:tcW w:w="9464" w:type="dxa"/>
        </w:tcPr>
        <w:p w14:paraId="2D798871" w14:textId="44A2DD72" w:rsidR="00202C8D" w:rsidRDefault="002C2FC0">
          <w:proofErr w:type="spellStart"/>
          <w:r>
            <w:t>DailyFit</w:t>
          </w:r>
          <w:proofErr w:type="spellEnd"/>
        </w:p>
      </w:tc>
    </w:tr>
    <w:tr w:rsidR="00202C8D" w14:paraId="5BEBEF04" w14:textId="77777777" w:rsidTr="00202C8D">
      <w:tc>
        <w:tcPr>
          <w:tcW w:w="9464" w:type="dxa"/>
        </w:tcPr>
        <w:p w14:paraId="431D73B0" w14:textId="77777777" w:rsidR="00202C8D" w:rsidRDefault="00202C8D">
          <w:r>
            <w:t>Use-Case Model</w:t>
          </w:r>
        </w:p>
      </w:tc>
    </w:tr>
  </w:tbl>
  <w:p w14:paraId="053D629E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02C8D"/>
    <w:rsid w:val="002C2FC0"/>
    <w:rsid w:val="002D02EB"/>
    <w:rsid w:val="0056530F"/>
    <w:rsid w:val="00570E86"/>
    <w:rsid w:val="00597873"/>
    <w:rsid w:val="00664E4B"/>
    <w:rsid w:val="006C543D"/>
    <w:rsid w:val="007A3888"/>
    <w:rsid w:val="007D3680"/>
    <w:rsid w:val="00810543"/>
    <w:rsid w:val="0084072A"/>
    <w:rsid w:val="008C4393"/>
    <w:rsid w:val="0090593F"/>
    <w:rsid w:val="00A0565C"/>
    <w:rsid w:val="00B114A7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D8D81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Catalina Maghiar</cp:lastModifiedBy>
  <cp:revision>6</cp:revision>
  <dcterms:created xsi:type="dcterms:W3CDTF">2019-03-03T14:15:00Z</dcterms:created>
  <dcterms:modified xsi:type="dcterms:W3CDTF">2019-03-17T23:33:00Z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